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287" w:rsidRDefault="00AD6541">
      <w:r>
        <w:t>Boss connection not working</w:t>
      </w:r>
    </w:p>
    <w:p w:rsidR="00AD6541" w:rsidRDefault="00AD6541"/>
    <w:p w:rsidR="00AD6541" w:rsidRDefault="00AD6541">
      <w:r>
        <w:t>Chicken sometimes doesn’t respawn</w:t>
      </w:r>
    </w:p>
    <w:p w:rsidR="00AD6541" w:rsidRDefault="00AD6541"/>
    <w:p w:rsidR="00AD6541" w:rsidRDefault="00AD6541">
      <w:r>
        <w:t>Up the field of view by 3-0 degrees maybe</w:t>
      </w:r>
    </w:p>
    <w:p w:rsidR="00AD6541" w:rsidRDefault="00AD6541"/>
    <w:p w:rsidR="00AD6541" w:rsidRDefault="00AD6541">
      <w:r>
        <w:t>Chicken boss make the eye a different color until vulnerable</w:t>
      </w:r>
    </w:p>
    <w:p w:rsidR="00AD6541" w:rsidRDefault="00AD6541"/>
    <w:p w:rsidR="00AD6541" w:rsidRDefault="00AD6541">
      <w:r>
        <w:t>You can sometimes enter the worm</w:t>
      </w:r>
    </w:p>
    <w:p w:rsidR="00146804" w:rsidRDefault="00146804"/>
    <w:p w:rsidR="00146804" w:rsidRDefault="00146804">
      <w:r>
        <w:t>Bee nose needs to be bigger so the collision registers properly</w:t>
      </w:r>
      <w:bookmarkStart w:id="0" w:name="_GoBack"/>
      <w:bookmarkEnd w:id="0"/>
    </w:p>
    <w:p w:rsidR="00AD6541" w:rsidRDefault="00AD6541"/>
    <w:p w:rsidR="00AD6541" w:rsidRDefault="00AD6541"/>
    <w:sectPr w:rsidR="00AD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1"/>
    <w:rsid w:val="00146804"/>
    <w:rsid w:val="001B034D"/>
    <w:rsid w:val="00876E66"/>
    <w:rsid w:val="00A92BA2"/>
    <w:rsid w:val="00AD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BE91"/>
  <w15:chartTrackingRefBased/>
  <w15:docId w15:val="{04E55DFA-C015-4164-9838-2FFE07B1E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A7D345F5</Template>
  <TotalTime>53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McElveen (RIT Student)</dc:creator>
  <cp:keywords/>
  <dc:description/>
  <cp:lastModifiedBy>Herman McElveen (RIT Student)</cp:lastModifiedBy>
  <cp:revision>1</cp:revision>
  <dcterms:created xsi:type="dcterms:W3CDTF">2019-04-23T18:17:00Z</dcterms:created>
  <dcterms:modified xsi:type="dcterms:W3CDTF">2019-04-23T19:10:00Z</dcterms:modified>
</cp:coreProperties>
</file>